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2F0E" w14:textId="54C7719E" w:rsidR="009131C0" w:rsidRPr="009131C0" w:rsidRDefault="00F93B31" w:rsidP="009131C0">
      <w:pPr>
        <w:pStyle w:val="Heading1"/>
        <w:rPr>
          <w:b w:val="0"/>
          <w:bCs/>
        </w:rPr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</w:t>
      </w:r>
      <w:r w:rsidR="009131C0">
        <w:br/>
        <w:t>Emily Wood</w:t>
      </w:r>
      <w:r w:rsidR="009131C0">
        <w:br/>
        <w:t>3-30-2023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3EDD814" w14:textId="77777777" w:rsidR="00E91FB2" w:rsidRPr="00E91FB2" w:rsidRDefault="001C6ACB" w:rsidP="00E91FB2">
      <w:pPr>
        <w:pStyle w:val="Heading2"/>
      </w:pPr>
      <w:r w:rsidRPr="00E91FB2">
        <w:t>Instructions</w:t>
      </w:r>
    </w:p>
    <w:p w14:paraId="40D07DAA" w14:textId="0D5F1D0D" w:rsidR="001C6ACB" w:rsidRPr="008F1ED6" w:rsidRDefault="00D539BB" w:rsidP="001C6ACB">
      <w:pPr>
        <w:spacing w:after="0" w:line="240" w:lineRule="auto"/>
        <w:rPr>
          <w:rFonts w:ascii="Calibri" w:hAnsi="Calibri" w:cs="Calibri"/>
          <w:b/>
          <w:bCs/>
          <w:sz w:val="22"/>
        </w:rPr>
      </w:pPr>
      <w:r w:rsidRPr="008F1ED6">
        <w:rPr>
          <w:rFonts w:ascii="Calibri" w:hAnsi="Calibri" w:cs="Calibri"/>
          <w:sz w:val="22"/>
        </w:rPr>
        <w:t>Using the instruction</w:t>
      </w:r>
      <w:r w:rsidR="00713294" w:rsidRPr="008F1ED6">
        <w:rPr>
          <w:rFonts w:ascii="Calibri" w:hAnsi="Calibri" w:cs="Calibri"/>
          <w:sz w:val="22"/>
        </w:rPr>
        <w:t>s</w:t>
      </w:r>
      <w:r w:rsidRPr="008F1ED6">
        <w:rPr>
          <w:rFonts w:ascii="Calibri" w:hAnsi="Calibri" w:cs="Calibri"/>
          <w:sz w:val="22"/>
        </w:rPr>
        <w:t xml:space="preserve"> from the</w:t>
      </w:r>
      <w:r w:rsidRPr="008F1ED6">
        <w:rPr>
          <w:rFonts w:ascii="Calibri" w:hAnsi="Calibri" w:cs="Calibri"/>
          <w:b/>
          <w:bCs/>
          <w:sz w:val="22"/>
        </w:rPr>
        <w:t xml:space="preserve"> </w:t>
      </w:r>
      <w:r w:rsidRPr="008F1ED6">
        <w:rPr>
          <w:rFonts w:ascii="Calibri" w:hAnsi="Calibri" w:cs="Calibri"/>
          <w:sz w:val="22"/>
        </w:rPr>
        <w:t>Module Five Coding Assignment Checksum Verification Guidelines and Rubric, r</w:t>
      </w:r>
      <w:r w:rsidR="001C6ACB" w:rsidRPr="008F1ED6">
        <w:rPr>
          <w:rFonts w:ascii="Calibri" w:hAnsi="Calibri" w:cs="Calibri"/>
          <w:sz w:val="22"/>
        </w:rPr>
        <w:t xml:space="preserve">eplace the bracketed text with </w:t>
      </w:r>
      <w:r w:rsidR="002833FF">
        <w:rPr>
          <w:rFonts w:ascii="Calibri" w:hAnsi="Calibri" w:cs="Calibri"/>
          <w:sz w:val="22"/>
        </w:rPr>
        <w:t>the relevant information in your own words</w:t>
      </w:r>
      <w:r w:rsidR="001C6ACB" w:rsidRPr="008F1ED6">
        <w:rPr>
          <w:rFonts w:ascii="Calibri" w:hAnsi="Calibri" w:cs="Calibri"/>
          <w:sz w:val="22"/>
        </w:rPr>
        <w:t>.</w:t>
      </w:r>
      <w:r w:rsidR="001C6ACB" w:rsidRPr="008F1ED6">
        <w:rPr>
          <w:rFonts w:ascii="Calibri" w:hAnsi="Calibri" w:cs="Calibri"/>
          <w:b/>
          <w:bCs/>
          <w:sz w:val="22"/>
        </w:rPr>
        <w:t xml:space="preserve"> </w:t>
      </w: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</w:p>
    <w:p w14:paraId="793218F5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612AC64" w14:textId="6C5813BB" w:rsidR="001C6ACB" w:rsidRPr="008F1ED6" w:rsidRDefault="007B6AF5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 chose to use the </w:t>
      </w:r>
      <w:r w:rsidR="0000793F">
        <w:rPr>
          <w:rFonts w:ascii="Calibri" w:hAnsi="Calibri" w:cs="Calibri"/>
          <w:sz w:val="22"/>
        </w:rPr>
        <w:t xml:space="preserve">Secure Hash Algorithm (SHA-256) as it was listed under the </w:t>
      </w:r>
      <w:proofErr w:type="spellStart"/>
      <w:r w:rsidR="0000793F">
        <w:rPr>
          <w:rFonts w:ascii="Calibri" w:hAnsi="Calibri" w:cs="Calibri"/>
          <w:sz w:val="22"/>
        </w:rPr>
        <w:t>MessageDigest</w:t>
      </w:r>
      <w:proofErr w:type="spellEnd"/>
      <w:r w:rsidR="0000793F">
        <w:rPr>
          <w:rFonts w:ascii="Calibri" w:hAnsi="Calibri" w:cs="Calibri"/>
          <w:sz w:val="22"/>
        </w:rPr>
        <w:t xml:space="preserve"> section of the</w:t>
      </w:r>
      <w:r w:rsidR="00272B2C">
        <w:rPr>
          <w:rFonts w:ascii="Calibri" w:hAnsi="Calibri" w:cs="Calibri"/>
          <w:sz w:val="22"/>
        </w:rPr>
        <w:t xml:space="preserve"> </w:t>
      </w:r>
      <w:r w:rsidR="00272B2C" w:rsidRPr="00272B2C">
        <w:rPr>
          <w:rFonts w:ascii="Calibri" w:hAnsi="Calibri" w:cs="Calibri"/>
          <w:sz w:val="22"/>
        </w:rPr>
        <w:t>Java Security Standard Algorithm Names</w:t>
      </w:r>
      <w:r w:rsidR="00272B2C">
        <w:rPr>
          <w:rFonts w:ascii="Calibri" w:hAnsi="Calibri" w:cs="Calibri"/>
          <w:sz w:val="22"/>
        </w:rPr>
        <w:t xml:space="preserve"> provided by Oracle</w:t>
      </w:r>
      <w:r w:rsidR="0000793F">
        <w:rPr>
          <w:rFonts w:ascii="Calibri" w:hAnsi="Calibri" w:cs="Calibri"/>
          <w:sz w:val="22"/>
        </w:rPr>
        <w:t>.</w:t>
      </w:r>
    </w:p>
    <w:p w14:paraId="70E14519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D18E7E" w14:textId="76CCCB1A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 xml:space="preserve">Justification </w:t>
      </w:r>
    </w:p>
    <w:p w14:paraId="699A5327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A2C9D4F" w14:textId="0037F15A" w:rsidR="00272B2C" w:rsidRPr="008F1ED6" w:rsidRDefault="000079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The organization requests a cryptographic hash function that is not susceptible to collisions</w:t>
      </w:r>
      <w:r w:rsidR="00272B2C">
        <w:rPr>
          <w:rFonts w:ascii="Calibri" w:hAnsi="Calibri" w:cs="Calibri"/>
          <w:sz w:val="22"/>
        </w:rPr>
        <w:t>.  SHA-256 is an industry standard and widely used.  There are 2</w:t>
      </w:r>
      <w:r w:rsidR="00272B2C">
        <w:rPr>
          <w:rFonts w:ascii="Calibri" w:hAnsi="Calibri" w:cs="Calibri"/>
          <w:sz w:val="22"/>
          <w:vertAlign w:val="superscript"/>
        </w:rPr>
        <w:t>256</w:t>
      </w:r>
      <w:r w:rsidR="00272B2C">
        <w:rPr>
          <w:rFonts w:ascii="Calibri" w:hAnsi="Calibri" w:cs="Calibri"/>
          <w:sz w:val="22"/>
          <w:vertAlign w:val="subscript"/>
        </w:rPr>
        <w:t xml:space="preserve"> </w:t>
      </w:r>
      <w:r w:rsidR="00272B2C">
        <w:rPr>
          <w:rFonts w:ascii="Calibri" w:hAnsi="Calibri" w:cs="Calibri"/>
          <w:sz w:val="22"/>
        </w:rPr>
        <w:t xml:space="preserve"> possible hash values which makes it almost impossible to have a collision of the exact same hash value </w:t>
      </w:r>
      <w:r w:rsidR="00272B2C" w:rsidRPr="00272B2C">
        <w:rPr>
          <w:rFonts w:ascii="Calibri" w:hAnsi="Calibri" w:cs="Calibri"/>
          <w:sz w:val="22"/>
        </w:rPr>
        <w:t>(Callaghan, 2020)</w:t>
      </w:r>
      <w:r w:rsidR="00272B2C">
        <w:rPr>
          <w:rFonts w:ascii="Calibri" w:hAnsi="Calibri" w:cs="Calibri"/>
          <w:sz w:val="22"/>
        </w:rPr>
        <w:t>.</w:t>
      </w:r>
    </w:p>
    <w:p w14:paraId="02591DFE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1F95F34" w14:textId="5C8E2CA9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Generate Checksum</w:t>
      </w:r>
    </w:p>
    <w:p w14:paraId="7E577848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6C62CFA" w14:textId="1604188D" w:rsidR="00F93B31" w:rsidRPr="008E2938" w:rsidRDefault="008E2938" w:rsidP="138B558E">
      <w:pPr>
        <w:suppressAutoHyphens/>
        <w:spacing w:after="0" w:line="240" w:lineRule="auto"/>
        <w:contextualSpacing/>
        <w:rPr>
          <w:rFonts w:cstheme="minorHAnsi"/>
          <w:sz w:val="22"/>
        </w:rPr>
      </w:pPr>
      <w:r w:rsidRPr="008E2938">
        <w:rPr>
          <w:rFonts w:cstheme="minorHAnsi"/>
          <w:noProof/>
          <w:sz w:val="22"/>
        </w:rPr>
        <w:drawing>
          <wp:inline distT="0" distB="0" distL="0" distR="0" wp14:anchorId="362EA068" wp14:editId="79B9C37E">
            <wp:extent cx="5943600" cy="42989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6C62" w14:textId="77777777" w:rsidR="001C6ACB" w:rsidRPr="008E2938" w:rsidRDefault="001C6ACB" w:rsidP="001C6ACB">
      <w:pPr>
        <w:suppressAutoHyphens/>
        <w:spacing w:after="0" w:line="240" w:lineRule="auto"/>
        <w:contextualSpacing/>
        <w:rPr>
          <w:rFonts w:cstheme="minorHAnsi"/>
          <w:sz w:val="22"/>
        </w:rPr>
      </w:pPr>
    </w:p>
    <w:p w14:paraId="6BB8398D" w14:textId="73353DBB" w:rsidR="00F93B31" w:rsidRPr="008E2938" w:rsidRDefault="00F93B31" w:rsidP="00E91FB2">
      <w:pPr>
        <w:pStyle w:val="Heading2"/>
        <w:numPr>
          <w:ilvl w:val="0"/>
          <w:numId w:val="2"/>
        </w:numPr>
        <w:rPr>
          <w:rFonts w:asciiTheme="minorHAnsi" w:hAnsiTheme="minorHAnsi" w:cstheme="minorHAnsi"/>
        </w:rPr>
      </w:pPr>
      <w:r w:rsidRPr="008E2938">
        <w:rPr>
          <w:rFonts w:asciiTheme="minorHAnsi" w:hAnsiTheme="minorHAnsi" w:cstheme="minorHAnsi"/>
        </w:rPr>
        <w:lastRenderedPageBreak/>
        <w:t>Verification</w:t>
      </w:r>
    </w:p>
    <w:p w14:paraId="48597CAB" w14:textId="77777777" w:rsidR="004F1C48" w:rsidRPr="008E2938" w:rsidRDefault="004F1C48" w:rsidP="138B558E">
      <w:pPr>
        <w:suppressAutoHyphens/>
        <w:spacing w:after="0" w:line="240" w:lineRule="auto"/>
        <w:contextualSpacing/>
        <w:rPr>
          <w:rFonts w:cstheme="minorHAnsi"/>
          <w:sz w:val="22"/>
        </w:rPr>
      </w:pPr>
    </w:p>
    <w:p w14:paraId="1584C20C" w14:textId="7CAE5E02" w:rsidR="00F93B31" w:rsidRPr="008E2938" w:rsidRDefault="00F93B31" w:rsidP="138B558E">
      <w:pPr>
        <w:suppressAutoHyphens/>
        <w:spacing w:after="0" w:line="240" w:lineRule="auto"/>
        <w:contextualSpacing/>
        <w:rPr>
          <w:rFonts w:cstheme="minorHAnsi"/>
          <w:sz w:val="22"/>
        </w:rPr>
      </w:pPr>
      <w:r w:rsidRPr="008E2938">
        <w:rPr>
          <w:rFonts w:cstheme="minorHAnsi"/>
          <w:sz w:val="22"/>
        </w:rPr>
        <w:t>Insert a screenshot below of the web browser with</w:t>
      </w:r>
      <w:r w:rsidR="00363F13" w:rsidRPr="008E2938">
        <w:rPr>
          <w:rFonts w:cstheme="minorHAnsi"/>
          <w:sz w:val="22"/>
        </w:rPr>
        <w:t xml:space="preserve"> your unique information.</w:t>
      </w:r>
    </w:p>
    <w:p w14:paraId="4AAEBC83" w14:textId="77777777" w:rsidR="001C6ACB" w:rsidRPr="008E2938" w:rsidRDefault="001C6ACB" w:rsidP="001C6ACB">
      <w:pPr>
        <w:suppressAutoHyphens/>
        <w:spacing w:after="0" w:line="240" w:lineRule="auto"/>
        <w:contextualSpacing/>
        <w:rPr>
          <w:rFonts w:cstheme="minorHAnsi"/>
          <w:sz w:val="22"/>
        </w:rPr>
      </w:pPr>
    </w:p>
    <w:p w14:paraId="6284788E" w14:textId="37E366AC" w:rsidR="008E2938" w:rsidRPr="008E2938" w:rsidRDefault="008E2938">
      <w:pPr>
        <w:rPr>
          <w:rFonts w:cstheme="minorHAnsi"/>
          <w:sz w:val="22"/>
        </w:rPr>
      </w:pPr>
      <w:r w:rsidRPr="008E2938">
        <w:rPr>
          <w:rFonts w:cstheme="minorHAnsi"/>
          <w:noProof/>
          <w:sz w:val="22"/>
        </w:rPr>
        <w:drawing>
          <wp:inline distT="0" distB="0" distL="0" distR="0" wp14:anchorId="29E6B033" wp14:editId="44BC504A">
            <wp:extent cx="4320914" cy="1714649"/>
            <wp:effectExtent l="0" t="0" r="381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938">
        <w:rPr>
          <w:rFonts w:cstheme="minorHAnsi"/>
          <w:sz w:val="22"/>
        </w:rPr>
        <w:br w:type="page"/>
      </w:r>
    </w:p>
    <w:p w14:paraId="2FADEC48" w14:textId="668DA1C9" w:rsidR="00272B2C" w:rsidRPr="008E2938" w:rsidRDefault="00272B2C" w:rsidP="138B558E">
      <w:pPr>
        <w:suppressAutoHyphens/>
        <w:spacing w:after="0" w:line="240" w:lineRule="auto"/>
        <w:contextualSpacing/>
        <w:rPr>
          <w:rFonts w:cstheme="minorHAnsi"/>
          <w:sz w:val="22"/>
        </w:rPr>
      </w:pPr>
      <w:r w:rsidRPr="008E2938">
        <w:rPr>
          <w:rFonts w:cstheme="minorHAnsi"/>
          <w:b/>
          <w:bCs/>
          <w:sz w:val="22"/>
        </w:rPr>
        <w:lastRenderedPageBreak/>
        <w:t>References:</w:t>
      </w:r>
    </w:p>
    <w:p w14:paraId="176E5B5D" w14:textId="7FB3C690" w:rsidR="00272B2C" w:rsidRPr="008E2938" w:rsidRDefault="00272B2C" w:rsidP="138B558E">
      <w:pPr>
        <w:suppressAutoHyphens/>
        <w:spacing w:after="0" w:line="240" w:lineRule="auto"/>
        <w:contextualSpacing/>
        <w:rPr>
          <w:rFonts w:cstheme="minorHAnsi"/>
          <w:sz w:val="22"/>
        </w:rPr>
      </w:pPr>
    </w:p>
    <w:p w14:paraId="2ED582F7" w14:textId="53760CB2" w:rsidR="00272B2C" w:rsidRPr="008E2938" w:rsidRDefault="00272B2C" w:rsidP="00272B2C">
      <w:pPr>
        <w:pStyle w:val="NormalWeb"/>
        <w:ind w:left="567" w:hanging="567"/>
        <w:rPr>
          <w:rFonts w:asciiTheme="minorHAnsi" w:hAnsiTheme="minorHAnsi" w:cstheme="minorHAnsi"/>
        </w:rPr>
      </w:pPr>
      <w:r w:rsidRPr="008E2938">
        <w:rPr>
          <w:rFonts w:asciiTheme="minorHAnsi" w:hAnsiTheme="minorHAnsi" w:cstheme="minorHAnsi"/>
        </w:rPr>
        <w:t xml:space="preserve">Callaghan, P. (2020, August 19). </w:t>
      </w:r>
      <w:r w:rsidRPr="008E2938">
        <w:rPr>
          <w:rFonts w:asciiTheme="minorHAnsi" w:hAnsiTheme="minorHAnsi" w:cstheme="minorHAnsi"/>
          <w:i/>
          <w:iCs/>
        </w:rPr>
        <w:t>Why you should use SHA-256 in evidence authentication</w:t>
      </w:r>
      <w:r w:rsidRPr="008E2938">
        <w:rPr>
          <w:rFonts w:asciiTheme="minorHAnsi" w:hAnsiTheme="minorHAnsi" w:cstheme="minorHAnsi"/>
        </w:rPr>
        <w:t xml:space="preserve">. </w:t>
      </w:r>
      <w:proofErr w:type="spellStart"/>
      <w:r w:rsidRPr="008E2938">
        <w:rPr>
          <w:rFonts w:asciiTheme="minorHAnsi" w:hAnsiTheme="minorHAnsi" w:cstheme="minorHAnsi"/>
        </w:rPr>
        <w:t>Pagefreezer</w:t>
      </w:r>
      <w:proofErr w:type="spellEnd"/>
      <w:r w:rsidRPr="008E2938">
        <w:rPr>
          <w:rFonts w:asciiTheme="minorHAnsi" w:hAnsiTheme="minorHAnsi" w:cstheme="minorHAnsi"/>
        </w:rPr>
        <w:t xml:space="preserve"> Blog. Retrieved March 30, 2023, from https://blog.pagefreezer.com/sha-256-benefits-evidence-authentication#:~:text=Predictably%2C%20these%20are%20also%20the,SHA%2D1%20have%20known%20vulnerabilities. </w:t>
      </w:r>
    </w:p>
    <w:p w14:paraId="3EF4BF11" w14:textId="77777777" w:rsidR="0035598A" w:rsidRPr="008F1ED6" w:rsidRDefault="0035598A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sectPr w:rsidR="0035598A" w:rsidRPr="008F1ED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FDD3E" w14:textId="77777777" w:rsidR="00DC487F" w:rsidRDefault="00DC487F" w:rsidP="0035598A">
      <w:pPr>
        <w:spacing w:after="0" w:line="240" w:lineRule="auto"/>
      </w:pPr>
      <w:r>
        <w:separator/>
      </w:r>
    </w:p>
  </w:endnote>
  <w:endnote w:type="continuationSeparator" w:id="0">
    <w:p w14:paraId="5460AA1F" w14:textId="77777777" w:rsidR="00DC487F" w:rsidRDefault="00DC487F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D4E65" w14:textId="77777777" w:rsidR="001C6ACB" w:rsidRDefault="001C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C862A" w14:textId="77777777" w:rsidR="00DC487F" w:rsidRDefault="00DC487F" w:rsidP="0035598A">
      <w:pPr>
        <w:spacing w:after="0" w:line="240" w:lineRule="auto"/>
      </w:pPr>
      <w:r>
        <w:separator/>
      </w:r>
    </w:p>
  </w:footnote>
  <w:footnote w:type="continuationSeparator" w:id="0">
    <w:p w14:paraId="6F32590C" w14:textId="77777777" w:rsidR="00DC487F" w:rsidRDefault="00DC487F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2D351" w14:textId="736DF623" w:rsidR="0035598A" w:rsidRDefault="00343E73" w:rsidP="001C6ACB">
    <w:pPr>
      <w:pStyle w:val="Header"/>
      <w:spacing w:after="200"/>
      <w:jc w:val="center"/>
    </w:pPr>
    <w:r>
      <w:rPr>
        <w:noProof/>
      </w:rPr>
      <w:drawing>
        <wp:inline distT="0" distB="0" distL="0" distR="0" wp14:anchorId="5C888F47" wp14:editId="7DED8CA7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0732872">
    <w:abstractNumId w:val="0"/>
  </w:num>
  <w:num w:numId="2" w16cid:durableId="356079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0793F"/>
    <w:rsid w:val="000C72EB"/>
    <w:rsid w:val="000D5623"/>
    <w:rsid w:val="00111F59"/>
    <w:rsid w:val="001154E4"/>
    <w:rsid w:val="001C6ACB"/>
    <w:rsid w:val="00236DA4"/>
    <w:rsid w:val="00264D05"/>
    <w:rsid w:val="00272B2C"/>
    <w:rsid w:val="002833FF"/>
    <w:rsid w:val="00297A1E"/>
    <w:rsid w:val="002C31D0"/>
    <w:rsid w:val="00343E73"/>
    <w:rsid w:val="0035598A"/>
    <w:rsid w:val="00363F13"/>
    <w:rsid w:val="003B0D86"/>
    <w:rsid w:val="004B49A4"/>
    <w:rsid w:val="004F1C48"/>
    <w:rsid w:val="00510C3F"/>
    <w:rsid w:val="00593EC3"/>
    <w:rsid w:val="005C0980"/>
    <w:rsid w:val="006A51DF"/>
    <w:rsid w:val="00713294"/>
    <w:rsid w:val="00785998"/>
    <w:rsid w:val="007B6AF5"/>
    <w:rsid w:val="0085168C"/>
    <w:rsid w:val="008D5FE7"/>
    <w:rsid w:val="008E2938"/>
    <w:rsid w:val="008E4BCA"/>
    <w:rsid w:val="008F1ED6"/>
    <w:rsid w:val="009131C0"/>
    <w:rsid w:val="00973CB0"/>
    <w:rsid w:val="009A01C2"/>
    <w:rsid w:val="00A11B04"/>
    <w:rsid w:val="00A43EA4"/>
    <w:rsid w:val="00B019B2"/>
    <w:rsid w:val="00C024E2"/>
    <w:rsid w:val="00D539BB"/>
    <w:rsid w:val="00DC487F"/>
    <w:rsid w:val="00DD2E3B"/>
    <w:rsid w:val="00E41086"/>
    <w:rsid w:val="00E61DA4"/>
    <w:rsid w:val="00E91FB2"/>
    <w:rsid w:val="00F6521E"/>
    <w:rsid w:val="00F93B31"/>
    <w:rsid w:val="00FA0993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unhideWhenUsed/>
    <w:rsid w:val="00272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Template.dotx</Template>
  <TotalTime>61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Five Checksum Verification Assignment Template</vt:lpstr>
    </vt:vector>
  </TitlesOfParts>
  <Company>SNHU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erchilly@gmail.com</cp:lastModifiedBy>
  <cp:revision>4</cp:revision>
  <dcterms:created xsi:type="dcterms:W3CDTF">2023-03-30T20:33:00Z</dcterms:created>
  <dcterms:modified xsi:type="dcterms:W3CDTF">2023-03-30T21:33:00Z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